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D9EBA" w14:textId="77777777" w:rsidR="00A565C4" w:rsidRPr="00C5307B" w:rsidRDefault="001A0407">
      <w:pPr>
        <w:pStyle w:val="Title"/>
        <w:rPr>
          <w:color w:val="000000" w:themeColor="text1"/>
        </w:rPr>
      </w:pPr>
      <w:r>
        <w:t>‍‍</w:t>
      </w:r>
      <w:sdt>
        <w:sdtPr>
          <w:rPr>
            <w:color w:val="000000" w:themeColor="text1"/>
          </w:rPr>
          <w:alias w:val="Your Name"/>
          <w:tag w:val=""/>
          <w:id w:val="1246310863"/>
          <w:placeholder>
            <w:docPart w:val="F59DF0B038534E38BDDD7305475C27E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C5307B">
            <w:rPr>
              <w:color w:val="000000" w:themeColor="text1"/>
            </w:rPr>
            <w:t>Aidan Carr</w:t>
          </w:r>
        </w:sdtContent>
      </w:sdt>
    </w:p>
    <w:p w14:paraId="38EF269A" w14:textId="63A593A2" w:rsidR="00A565C4" w:rsidRPr="00C5307B" w:rsidRDefault="00FB2824">
      <w:pPr>
        <w:rPr>
          <w:color w:val="000000" w:themeColor="text1"/>
        </w:rPr>
      </w:pPr>
      <w:sdt>
        <w:sdtPr>
          <w:rPr>
            <w:color w:val="000000" w:themeColor="text1"/>
          </w:rPr>
          <w:alias w:val="Address"/>
          <w:tag w:val=""/>
          <w:id w:val="-593780209"/>
          <w:placeholder>
            <w:docPart w:val="C403EF4FD8BD4A4298A2C110F250D2BA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1A0407" w:rsidRPr="00C5307B">
            <w:rPr>
              <w:color w:val="000000" w:themeColor="text1"/>
            </w:rPr>
            <w:t>(85 University Ave.</w:t>
          </w:r>
        </w:sdtContent>
      </w:sdt>
      <w:r w:rsidR="001A0407" w:rsidRPr="00C5307B">
        <w:rPr>
          <w:color w:val="000000" w:themeColor="text1"/>
        </w:rPr>
        <w:t> Westwood Ma) (</w:t>
      </w:r>
      <w:sdt>
        <w:sdtPr>
          <w:rPr>
            <w:color w:val="000000" w:themeColor="text1"/>
          </w:rPr>
          <w:alias w:val="Telephone"/>
          <w:tag w:val=""/>
          <w:id w:val="-1416317146"/>
          <w:placeholder>
            <w:docPart w:val="5AFA8AB09B424027910C5A00279E9B5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1A0407" w:rsidRPr="00C5307B">
            <w:rPr>
              <w:color w:val="000000" w:themeColor="text1"/>
            </w:rPr>
            <w:t>339-832-3398)</w:t>
          </w:r>
        </w:sdtContent>
      </w:sdt>
      <w:r w:rsidR="001A0407" w:rsidRPr="00C5307B">
        <w:rPr>
          <w:color w:val="000000" w:themeColor="text1"/>
        </w:rPr>
        <w:t>  </w:t>
      </w:r>
      <w:sdt>
        <w:sdtPr>
          <w:rPr>
            <w:color w:val="000000" w:themeColor="text1"/>
          </w:rPr>
          <w:alias w:val="Email"/>
          <w:tag w:val=""/>
          <w:id w:val="-391963670"/>
          <w:placeholder>
            <w:docPart w:val="F8F0B5D39C0F498EA962A4CE7D496784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1A0407" w:rsidRPr="00C5307B">
            <w:rPr>
              <w:color w:val="000000" w:themeColor="text1"/>
            </w:rPr>
            <w:t>(awc14@live.com/awcarr</w:t>
          </w:r>
          <w:r w:rsidR="00BB67E4" w:rsidRPr="00C5307B">
            <w:rPr>
              <w:color w:val="000000" w:themeColor="text1"/>
            </w:rPr>
            <w:t>16</w:t>
          </w:r>
          <w:r w:rsidR="001A0407" w:rsidRPr="00C5307B">
            <w:rPr>
              <w:color w:val="000000" w:themeColor="text1"/>
            </w:rPr>
            <w:t>@gmail.com)</w:t>
          </w:r>
        </w:sdtContent>
      </w:sdt>
    </w:p>
    <w:p w14:paraId="49A8C47A" w14:textId="77777777" w:rsidR="00A565C4" w:rsidRPr="00C5307B" w:rsidRDefault="001A0407" w:rsidP="00332468">
      <w:pPr>
        <w:pStyle w:val="SectionHeading"/>
        <w:rPr>
          <w:color w:val="000000" w:themeColor="text1"/>
          <w:u w:val="single"/>
        </w:rPr>
      </w:pPr>
      <w:r w:rsidRPr="00C5307B">
        <w:rPr>
          <w:color w:val="000000" w:themeColor="text1"/>
          <w:u w:val="single"/>
        </w:rPr>
        <w:t>Profile</w:t>
      </w:r>
    </w:p>
    <w:p w14:paraId="6A8650B0" w14:textId="5C976013" w:rsidR="001A0407" w:rsidRPr="00C5307B" w:rsidRDefault="001A0407" w:rsidP="00603DC9">
      <w:pPr>
        <w:spacing w:after="160" w:line="259" w:lineRule="auto"/>
        <w:ind w:left="360"/>
        <w:jc w:val="both"/>
        <w:rPr>
          <w:rFonts w:ascii="Calibri" w:eastAsia="Calibri" w:hAnsi="Calibri" w:cs="Times New Roman"/>
          <w:i/>
          <w:color w:val="000000" w:themeColor="text1"/>
          <w:sz w:val="22"/>
          <w:szCs w:val="22"/>
          <w:lang w:eastAsia="en-US"/>
        </w:rPr>
      </w:pPr>
      <w:r w:rsidRPr="00C5307B">
        <w:rPr>
          <w:rFonts w:ascii="Calibri" w:eastAsia="Calibri" w:hAnsi="Calibri" w:cs="Times New Roman"/>
          <w:i/>
          <w:color w:val="000000" w:themeColor="text1"/>
          <w:sz w:val="22"/>
          <w:szCs w:val="22"/>
          <w:lang w:eastAsia="en-US"/>
        </w:rPr>
        <w:t xml:space="preserve">An </w:t>
      </w:r>
      <w:r w:rsidR="00BB67E4" w:rsidRPr="00C5307B">
        <w:rPr>
          <w:rFonts w:ascii="Calibri" w:eastAsia="Calibri" w:hAnsi="Calibri" w:cs="Times New Roman"/>
          <w:i/>
          <w:color w:val="000000" w:themeColor="text1"/>
          <w:sz w:val="22"/>
          <w:szCs w:val="22"/>
          <w:lang w:eastAsia="en-US"/>
        </w:rPr>
        <w:t xml:space="preserve">Honest and hardworking college student </w:t>
      </w:r>
      <w:r w:rsidRPr="00C5307B">
        <w:rPr>
          <w:rFonts w:ascii="Calibri" w:eastAsia="Calibri" w:hAnsi="Calibri" w:cs="Times New Roman"/>
          <w:i/>
          <w:color w:val="000000" w:themeColor="text1"/>
          <w:sz w:val="22"/>
          <w:szCs w:val="22"/>
          <w:lang w:eastAsia="en-US"/>
        </w:rPr>
        <w:t xml:space="preserve">dedicated to </w:t>
      </w:r>
      <w:r w:rsidR="0082545B" w:rsidRPr="00C5307B">
        <w:rPr>
          <w:rFonts w:ascii="Calibri" w:eastAsia="Calibri" w:hAnsi="Calibri" w:cs="Times New Roman"/>
          <w:i/>
          <w:color w:val="000000" w:themeColor="text1"/>
          <w:sz w:val="22"/>
          <w:szCs w:val="22"/>
          <w:lang w:eastAsia="en-US"/>
        </w:rPr>
        <w:t xml:space="preserve">succeeding. </w:t>
      </w:r>
      <w:r w:rsidR="0036403C" w:rsidRPr="00C5307B">
        <w:rPr>
          <w:rFonts w:ascii="Calibri" w:eastAsia="Calibri" w:hAnsi="Calibri" w:cs="Times New Roman"/>
          <w:i/>
          <w:color w:val="000000" w:themeColor="text1"/>
          <w:sz w:val="22"/>
          <w:szCs w:val="22"/>
          <w:lang w:eastAsia="en-US"/>
        </w:rPr>
        <w:t xml:space="preserve">My past experiences in all facets of life have given me humility, confidence and </w:t>
      </w:r>
      <w:r w:rsidR="0082545B" w:rsidRPr="00C5307B">
        <w:rPr>
          <w:rFonts w:ascii="Calibri" w:eastAsia="Calibri" w:hAnsi="Calibri" w:cs="Times New Roman"/>
          <w:i/>
          <w:color w:val="000000" w:themeColor="text1"/>
          <w:sz w:val="22"/>
          <w:szCs w:val="22"/>
          <w:lang w:eastAsia="en-US"/>
        </w:rPr>
        <w:t>patience. Excel at communicating with all age ranges and can work well in a team environment whether leading or taking a step back and listening.</w:t>
      </w:r>
    </w:p>
    <w:p w14:paraId="3DD25E02" w14:textId="77777777" w:rsidR="00A565C4" w:rsidRPr="00C5307B" w:rsidRDefault="001A0407">
      <w:pPr>
        <w:pStyle w:val="SectionHeading"/>
        <w:rPr>
          <w:color w:val="000000" w:themeColor="text1"/>
          <w:u w:val="single"/>
        </w:rPr>
      </w:pPr>
      <w:r w:rsidRPr="00C5307B">
        <w:rPr>
          <w:color w:val="000000" w:themeColor="text1"/>
          <w:u w:val="single"/>
        </w:rPr>
        <w:t>Education</w:t>
      </w:r>
    </w:p>
    <w:p w14:paraId="4A6D460C" w14:textId="379AA432" w:rsidR="00A565C4" w:rsidRPr="00C5307B" w:rsidRDefault="001A0407" w:rsidP="00603DC9">
      <w:pPr>
        <w:pStyle w:val="Subsection"/>
        <w:spacing w:before="100" w:after="0"/>
        <w:rPr>
          <w:color w:val="000000" w:themeColor="text1"/>
        </w:rPr>
      </w:pPr>
      <w:r w:rsidRPr="00C5307B">
        <w:rPr>
          <w:color w:val="000000" w:themeColor="text1"/>
        </w:rPr>
        <w:t xml:space="preserve">dEAN </w:t>
      </w:r>
      <w:r w:rsidR="00603DC9" w:rsidRPr="00C5307B">
        <w:rPr>
          <w:color w:val="000000" w:themeColor="text1"/>
        </w:rPr>
        <w:t>College</w:t>
      </w:r>
    </w:p>
    <w:p w14:paraId="3D58414F" w14:textId="1B54951D" w:rsidR="0082545B" w:rsidRPr="00C5307B" w:rsidRDefault="00603DC9" w:rsidP="00603DC9">
      <w:pPr>
        <w:pStyle w:val="ListParagraph"/>
        <w:numPr>
          <w:ilvl w:val="0"/>
          <w:numId w:val="6"/>
        </w:numPr>
        <w:spacing w:after="0"/>
        <w:rPr>
          <w:b/>
          <w:color w:val="000000" w:themeColor="text1"/>
        </w:rPr>
      </w:pPr>
      <w:r w:rsidRPr="00C5307B">
        <w:rPr>
          <w:color w:val="000000" w:themeColor="text1"/>
        </w:rPr>
        <w:t xml:space="preserve">Associates in arts </w:t>
      </w:r>
      <w:r w:rsidRPr="00C5307B">
        <w:rPr>
          <w:color w:val="000000" w:themeColor="text1"/>
        </w:rPr>
        <w:tab/>
      </w:r>
      <w:r w:rsidR="0082545B" w:rsidRPr="00C5307B">
        <w:rPr>
          <w:color w:val="000000" w:themeColor="text1"/>
        </w:rPr>
        <w:t xml:space="preserve">2017 </w:t>
      </w:r>
    </w:p>
    <w:p w14:paraId="5A002238" w14:textId="392ED307" w:rsidR="0082545B" w:rsidRPr="00C5307B" w:rsidRDefault="00603DC9" w:rsidP="00603DC9">
      <w:pPr>
        <w:pStyle w:val="ListParagraph"/>
        <w:numPr>
          <w:ilvl w:val="0"/>
          <w:numId w:val="6"/>
        </w:numPr>
        <w:spacing w:after="0"/>
        <w:rPr>
          <w:b/>
          <w:color w:val="000000" w:themeColor="text1"/>
        </w:rPr>
      </w:pPr>
      <w:r w:rsidRPr="00C5307B">
        <w:rPr>
          <w:color w:val="000000" w:themeColor="text1"/>
        </w:rPr>
        <w:t>Bachelors in Liberal A</w:t>
      </w:r>
      <w:r w:rsidR="00D66D3E" w:rsidRPr="00C5307B">
        <w:rPr>
          <w:color w:val="000000" w:themeColor="text1"/>
        </w:rPr>
        <w:t>rts: Focus in sports fitness and coaching</w:t>
      </w:r>
      <w:r w:rsidRPr="00C5307B">
        <w:rPr>
          <w:color w:val="000000" w:themeColor="text1"/>
        </w:rPr>
        <w:tab/>
        <w:t>2019</w:t>
      </w:r>
    </w:p>
    <w:p w14:paraId="1B21F158" w14:textId="3FB2CED4" w:rsidR="00603DC9" w:rsidRPr="00C5307B" w:rsidRDefault="00D9427B" w:rsidP="00603DC9">
      <w:pPr>
        <w:pStyle w:val="SectionHeading"/>
        <w:rPr>
          <w:color w:val="000000" w:themeColor="text1"/>
          <w:u w:val="single"/>
        </w:rPr>
      </w:pPr>
      <w:r w:rsidRPr="00C5307B">
        <w:rPr>
          <w:color w:val="000000" w:themeColor="text1"/>
          <w:u w:val="single"/>
        </w:rPr>
        <w:t xml:space="preserve">Working </w:t>
      </w:r>
      <w:r w:rsidR="001A0407" w:rsidRPr="00C5307B">
        <w:rPr>
          <w:color w:val="000000" w:themeColor="text1"/>
          <w:u w:val="single"/>
        </w:rPr>
        <w:t>Experience</w:t>
      </w:r>
      <w:r w:rsidR="00603DC9" w:rsidRPr="00C5307B">
        <w:rPr>
          <w:rFonts w:ascii="Calibri" w:hAnsi="Calibri" w:cs="Calibri"/>
          <w:color w:val="000000" w:themeColor="text1"/>
          <w:u w:val="single"/>
        </w:rPr>
        <w:tab/>
      </w:r>
      <w:r w:rsidR="00603DC9" w:rsidRPr="00C5307B">
        <w:rPr>
          <w:rFonts w:ascii="Calibri" w:hAnsi="Calibri" w:cs="Calibri"/>
          <w:color w:val="000000" w:themeColor="text1"/>
          <w:u w:val="single"/>
        </w:rPr>
        <w:tab/>
      </w:r>
      <w:r w:rsidR="00603DC9" w:rsidRPr="00C5307B">
        <w:rPr>
          <w:rFonts w:ascii="Calibri" w:hAnsi="Calibri" w:cs="Calibri"/>
          <w:color w:val="000000" w:themeColor="text1"/>
          <w:u w:val="single"/>
        </w:rPr>
        <w:tab/>
      </w:r>
    </w:p>
    <w:p w14:paraId="0F54F70D" w14:textId="248AF68A" w:rsidR="00A565C4" w:rsidRPr="00C5307B" w:rsidRDefault="00603DC9" w:rsidP="00603DC9">
      <w:pPr>
        <w:pStyle w:val="Subsection"/>
        <w:spacing w:before="0" w:after="0"/>
        <w:rPr>
          <w:rFonts w:ascii="Calibri" w:hAnsi="Calibri" w:cs="Calibri"/>
          <w:color w:val="000000" w:themeColor="text1"/>
        </w:rPr>
      </w:pPr>
      <w:r w:rsidRPr="00C5307B">
        <w:rPr>
          <w:rFonts w:ascii="Calibri" w:hAnsi="Calibri" w:cs="Calibri"/>
          <w:color w:val="000000" w:themeColor="text1"/>
        </w:rPr>
        <w:t> Mass Hospital SCHOOL/</w:t>
      </w:r>
      <w:r w:rsidR="001A0407" w:rsidRPr="00C5307B">
        <w:rPr>
          <w:rFonts w:ascii="Calibri" w:hAnsi="Calibri" w:cs="Calibri"/>
          <w:color w:val="000000" w:themeColor="text1"/>
        </w:rPr>
        <w:t>aRAMARK</w:t>
      </w:r>
      <w:r w:rsidRPr="00C5307B">
        <w:rPr>
          <w:rFonts w:ascii="Calibri" w:hAnsi="Calibri" w:cs="Calibri"/>
          <w:color w:val="000000" w:themeColor="text1"/>
        </w:rPr>
        <w:tab/>
      </w:r>
      <w:r w:rsidRPr="00C5307B">
        <w:rPr>
          <w:rFonts w:ascii="Calibri" w:hAnsi="Calibri" w:cs="Calibri"/>
          <w:color w:val="000000" w:themeColor="text1"/>
        </w:rPr>
        <w:tab/>
      </w:r>
      <w:r w:rsidRPr="00C5307B">
        <w:rPr>
          <w:rFonts w:ascii="Calibri" w:hAnsi="Calibri" w:cs="Calibri"/>
          <w:color w:val="000000" w:themeColor="text1"/>
        </w:rPr>
        <w:tab/>
      </w:r>
      <w:r w:rsidRPr="00C5307B">
        <w:rPr>
          <w:rFonts w:ascii="Calibri" w:hAnsi="Calibri" w:cs="Calibri"/>
          <w:color w:val="000000" w:themeColor="text1"/>
        </w:rPr>
        <w:tab/>
      </w:r>
      <w:r w:rsidRPr="00C5307B">
        <w:rPr>
          <w:rFonts w:ascii="Calibri" w:hAnsi="Calibri" w:cs="Calibri"/>
          <w:color w:val="000000" w:themeColor="text1"/>
        </w:rPr>
        <w:tab/>
      </w:r>
      <w:r w:rsidRPr="00C5307B">
        <w:rPr>
          <w:rFonts w:ascii="Calibri" w:hAnsi="Calibri" w:cs="Calibri"/>
          <w:b w:val="0"/>
          <w:color w:val="000000" w:themeColor="text1"/>
        </w:rPr>
        <w:t>2013-2015</w:t>
      </w:r>
    </w:p>
    <w:p w14:paraId="49B576CD" w14:textId="738E5D88" w:rsidR="00603DC9" w:rsidRPr="00C5307B" w:rsidRDefault="00603DC9" w:rsidP="00603DC9">
      <w:pPr>
        <w:spacing w:after="0"/>
        <w:rPr>
          <w:i/>
          <w:color w:val="000000" w:themeColor="text1"/>
        </w:rPr>
      </w:pPr>
      <w:r w:rsidRPr="00C5307B">
        <w:rPr>
          <w:i/>
          <w:color w:val="000000" w:themeColor="text1"/>
        </w:rPr>
        <w:t>Kitchen Worker</w:t>
      </w:r>
    </w:p>
    <w:p w14:paraId="6C5D68C8" w14:textId="77777777" w:rsidR="00332468" w:rsidRPr="00C5307B" w:rsidRDefault="001A0407" w:rsidP="00603DC9">
      <w:pPr>
        <w:pStyle w:val="ListBullet"/>
        <w:numPr>
          <w:ilvl w:val="0"/>
          <w:numId w:val="5"/>
        </w:numPr>
        <w:spacing w:after="0"/>
        <w:rPr>
          <w:rFonts w:ascii="Calibri" w:hAnsi="Calibri" w:cs="Calibri"/>
          <w:color w:val="000000" w:themeColor="text1"/>
        </w:rPr>
      </w:pPr>
      <w:r w:rsidRPr="00C5307B">
        <w:rPr>
          <w:rFonts w:ascii="Calibri" w:hAnsi="Calibri" w:cs="Calibri"/>
          <w:color w:val="000000" w:themeColor="text1"/>
        </w:rPr>
        <w:t>Prepared</w:t>
      </w:r>
      <w:r w:rsidR="00D66D3E" w:rsidRPr="00C5307B">
        <w:rPr>
          <w:rFonts w:ascii="Calibri" w:hAnsi="Calibri" w:cs="Calibri"/>
          <w:color w:val="000000" w:themeColor="text1"/>
        </w:rPr>
        <w:t xml:space="preserve"> and delivered food</w:t>
      </w:r>
      <w:r w:rsidRPr="00C5307B">
        <w:rPr>
          <w:rFonts w:ascii="Calibri" w:hAnsi="Calibri" w:cs="Calibri"/>
          <w:color w:val="000000" w:themeColor="text1"/>
        </w:rPr>
        <w:t xml:space="preserve"> for mentally and physically disabled </w:t>
      </w:r>
      <w:r w:rsidR="00D66D3E" w:rsidRPr="00C5307B">
        <w:rPr>
          <w:rFonts w:ascii="Calibri" w:hAnsi="Calibri" w:cs="Calibri"/>
          <w:color w:val="000000" w:themeColor="text1"/>
        </w:rPr>
        <w:t xml:space="preserve">people.  </w:t>
      </w:r>
    </w:p>
    <w:p w14:paraId="561EBCFB" w14:textId="450A1C7E" w:rsidR="00603DC9" w:rsidRPr="00C5307B" w:rsidRDefault="00603DC9" w:rsidP="00603DC9">
      <w:pPr>
        <w:pStyle w:val="ListBullet"/>
        <w:numPr>
          <w:ilvl w:val="0"/>
          <w:numId w:val="0"/>
        </w:numPr>
        <w:spacing w:after="0"/>
        <w:ind w:left="144" w:hanging="144"/>
        <w:rPr>
          <w:rFonts w:ascii="Calibri" w:hAnsi="Calibri" w:cs="Calibri"/>
          <w:b/>
          <w:color w:val="000000" w:themeColor="text1"/>
        </w:rPr>
      </w:pPr>
      <w:r w:rsidRPr="00C5307B">
        <w:rPr>
          <w:rFonts w:ascii="Calibri" w:hAnsi="Calibri" w:cs="Calibri"/>
          <w:b/>
          <w:color w:val="000000" w:themeColor="text1"/>
        </w:rPr>
        <w:t>KO SUSHI AND AMERICAN GRILL</w:t>
      </w:r>
      <w:r w:rsidRPr="00C5307B">
        <w:rPr>
          <w:rFonts w:ascii="Calibri" w:hAnsi="Calibri" w:cs="Calibri"/>
          <w:b/>
          <w:color w:val="000000" w:themeColor="text1"/>
        </w:rPr>
        <w:tab/>
      </w:r>
      <w:r w:rsidRPr="00C5307B">
        <w:rPr>
          <w:rFonts w:ascii="Calibri" w:hAnsi="Calibri" w:cs="Calibri"/>
          <w:b/>
          <w:color w:val="000000" w:themeColor="text1"/>
        </w:rPr>
        <w:tab/>
      </w:r>
      <w:r w:rsidRPr="00C5307B">
        <w:rPr>
          <w:rFonts w:ascii="Calibri" w:hAnsi="Calibri" w:cs="Calibri"/>
          <w:b/>
          <w:color w:val="000000" w:themeColor="text1"/>
        </w:rPr>
        <w:tab/>
      </w:r>
      <w:r w:rsidRPr="00C5307B">
        <w:rPr>
          <w:rFonts w:ascii="Calibri" w:hAnsi="Calibri" w:cs="Calibri"/>
          <w:b/>
          <w:color w:val="000000" w:themeColor="text1"/>
        </w:rPr>
        <w:tab/>
      </w:r>
      <w:r w:rsidRPr="00C5307B">
        <w:rPr>
          <w:rFonts w:ascii="Calibri" w:hAnsi="Calibri" w:cs="Calibri"/>
          <w:b/>
          <w:color w:val="000000" w:themeColor="text1"/>
        </w:rPr>
        <w:tab/>
      </w:r>
      <w:r w:rsidRPr="00C5307B">
        <w:rPr>
          <w:rFonts w:ascii="Calibri" w:hAnsi="Calibri" w:cs="Calibri"/>
          <w:color w:val="000000" w:themeColor="text1"/>
        </w:rPr>
        <w:t>September 2016 – December 2016</w:t>
      </w:r>
    </w:p>
    <w:p w14:paraId="47A52159" w14:textId="6A7E11A8" w:rsidR="003053B7" w:rsidRPr="00C5307B" w:rsidRDefault="00603DC9" w:rsidP="00603DC9">
      <w:pPr>
        <w:pStyle w:val="ListBullet"/>
        <w:numPr>
          <w:ilvl w:val="0"/>
          <w:numId w:val="0"/>
        </w:numPr>
        <w:spacing w:after="0"/>
        <w:ind w:left="144" w:hanging="144"/>
        <w:rPr>
          <w:rFonts w:ascii="Calibri" w:hAnsi="Calibri" w:cs="Calibri"/>
          <w:i/>
          <w:color w:val="000000" w:themeColor="text1"/>
        </w:rPr>
      </w:pPr>
      <w:r w:rsidRPr="00C5307B">
        <w:rPr>
          <w:rFonts w:ascii="Calibri" w:hAnsi="Calibri" w:cs="Calibri"/>
          <w:i/>
          <w:color w:val="000000" w:themeColor="text1"/>
        </w:rPr>
        <w:t>Grill Server</w:t>
      </w:r>
    </w:p>
    <w:p w14:paraId="51842E88" w14:textId="61C8A138" w:rsidR="00AF1149" w:rsidRPr="00C5307B" w:rsidRDefault="00AF1149" w:rsidP="00603DC9">
      <w:pPr>
        <w:pStyle w:val="ListBullet"/>
        <w:numPr>
          <w:ilvl w:val="0"/>
          <w:numId w:val="5"/>
        </w:numPr>
        <w:spacing w:after="0"/>
        <w:rPr>
          <w:rFonts w:ascii="Calibri" w:hAnsi="Calibri" w:cs="Calibri"/>
          <w:color w:val="000000" w:themeColor="text1"/>
        </w:rPr>
      </w:pPr>
      <w:r w:rsidRPr="00C5307B">
        <w:rPr>
          <w:rFonts w:ascii="Calibri" w:hAnsi="Calibri" w:cs="Calibri"/>
          <w:color w:val="000000" w:themeColor="text1"/>
        </w:rPr>
        <w:t>De</w:t>
      </w:r>
      <w:r w:rsidR="001863C5" w:rsidRPr="00C5307B">
        <w:rPr>
          <w:rFonts w:ascii="Calibri" w:hAnsi="Calibri" w:cs="Calibri"/>
          <w:color w:val="000000" w:themeColor="text1"/>
        </w:rPr>
        <w:t xml:space="preserve">alt in customer service and was thrown right into serving without any prior experience. </w:t>
      </w:r>
    </w:p>
    <w:p w14:paraId="149DCC6A" w14:textId="3D80540D" w:rsidR="00D9427B" w:rsidRPr="00C5307B" w:rsidRDefault="00D9427B" w:rsidP="00603DC9">
      <w:pPr>
        <w:pStyle w:val="ListBullet"/>
        <w:numPr>
          <w:ilvl w:val="0"/>
          <w:numId w:val="0"/>
        </w:numPr>
        <w:spacing w:after="0"/>
        <w:ind w:left="144" w:hanging="144"/>
        <w:rPr>
          <w:rFonts w:ascii="Calibri" w:hAnsi="Calibri" w:cs="Calibri"/>
          <w:color w:val="000000" w:themeColor="text1"/>
        </w:rPr>
      </w:pPr>
      <w:r w:rsidRPr="00C5307B">
        <w:rPr>
          <w:rFonts w:ascii="Calibri" w:hAnsi="Calibri" w:cs="Calibri"/>
          <w:b/>
          <w:color w:val="000000" w:themeColor="text1"/>
        </w:rPr>
        <w:t>BIRTCHCROFT</w:t>
      </w:r>
      <w:r w:rsidR="00263788" w:rsidRPr="00C5307B">
        <w:rPr>
          <w:rFonts w:ascii="Calibri" w:hAnsi="Calibri" w:cs="Calibri"/>
          <w:b/>
          <w:color w:val="000000" w:themeColor="text1"/>
        </w:rPr>
        <w:t xml:space="preserve"> DEVELOPMENT GROUP</w:t>
      </w:r>
      <w:r w:rsidR="00603DC9" w:rsidRPr="00C5307B">
        <w:rPr>
          <w:rFonts w:ascii="Calibri" w:hAnsi="Calibri" w:cs="Calibri"/>
          <w:b/>
          <w:color w:val="000000" w:themeColor="text1"/>
        </w:rPr>
        <w:tab/>
      </w:r>
      <w:r w:rsidR="00603DC9" w:rsidRPr="00C5307B">
        <w:rPr>
          <w:rFonts w:ascii="Calibri" w:hAnsi="Calibri" w:cs="Calibri"/>
          <w:b/>
          <w:color w:val="000000" w:themeColor="text1"/>
        </w:rPr>
        <w:tab/>
      </w:r>
      <w:r w:rsidR="00603DC9" w:rsidRPr="00C5307B">
        <w:rPr>
          <w:rFonts w:ascii="Calibri" w:hAnsi="Calibri" w:cs="Calibri"/>
          <w:b/>
          <w:color w:val="000000" w:themeColor="text1"/>
        </w:rPr>
        <w:tab/>
      </w:r>
      <w:r w:rsidR="00603DC9" w:rsidRPr="00C5307B">
        <w:rPr>
          <w:rFonts w:ascii="Calibri" w:hAnsi="Calibri" w:cs="Calibri"/>
          <w:b/>
          <w:color w:val="000000" w:themeColor="text1"/>
        </w:rPr>
        <w:tab/>
      </w:r>
      <w:r w:rsidR="00603DC9" w:rsidRPr="00C5307B">
        <w:rPr>
          <w:rFonts w:ascii="Calibri" w:hAnsi="Calibri" w:cs="Calibri"/>
          <w:b/>
          <w:color w:val="000000" w:themeColor="text1"/>
        </w:rPr>
        <w:tab/>
      </w:r>
      <w:r w:rsidR="00263788" w:rsidRPr="00C5307B">
        <w:rPr>
          <w:rFonts w:ascii="Calibri" w:hAnsi="Calibri" w:cs="Calibri"/>
          <w:color w:val="000000" w:themeColor="text1"/>
        </w:rPr>
        <w:t>Jun</w:t>
      </w:r>
      <w:r w:rsidR="00603DC9" w:rsidRPr="00C5307B">
        <w:rPr>
          <w:rFonts w:ascii="Calibri" w:hAnsi="Calibri" w:cs="Calibri"/>
          <w:color w:val="000000" w:themeColor="text1"/>
        </w:rPr>
        <w:t>e 2016</w:t>
      </w:r>
    </w:p>
    <w:p w14:paraId="7F254D43" w14:textId="5993F2A2" w:rsidR="00603DC9" w:rsidRPr="00C5307B" w:rsidRDefault="00603DC9" w:rsidP="00603DC9">
      <w:pPr>
        <w:pStyle w:val="ListBullet"/>
        <w:numPr>
          <w:ilvl w:val="0"/>
          <w:numId w:val="0"/>
        </w:numPr>
        <w:spacing w:after="0"/>
        <w:ind w:left="144" w:hanging="144"/>
        <w:rPr>
          <w:rFonts w:ascii="Calibri" w:hAnsi="Calibri" w:cs="Calibri"/>
          <w:i/>
          <w:color w:val="000000" w:themeColor="text1"/>
        </w:rPr>
      </w:pPr>
      <w:r w:rsidRPr="00C5307B">
        <w:rPr>
          <w:rFonts w:ascii="Calibri" w:hAnsi="Calibri" w:cs="Calibri"/>
          <w:i/>
          <w:color w:val="000000" w:themeColor="text1"/>
        </w:rPr>
        <w:t>Construction Worker</w:t>
      </w:r>
    </w:p>
    <w:p w14:paraId="21DB60FC" w14:textId="77777777" w:rsidR="00263788" w:rsidRPr="00C5307B" w:rsidRDefault="00263788" w:rsidP="00603DC9">
      <w:pPr>
        <w:pStyle w:val="ListBullet"/>
        <w:numPr>
          <w:ilvl w:val="0"/>
          <w:numId w:val="5"/>
        </w:numPr>
        <w:spacing w:after="0"/>
        <w:rPr>
          <w:rFonts w:ascii="Calibri" w:hAnsi="Calibri" w:cs="Calibri"/>
          <w:color w:val="000000" w:themeColor="text1"/>
        </w:rPr>
      </w:pPr>
      <w:r w:rsidRPr="00C5307B">
        <w:rPr>
          <w:rFonts w:ascii="Calibri" w:hAnsi="Calibri" w:cs="Calibri"/>
          <w:color w:val="000000" w:themeColor="text1"/>
        </w:rPr>
        <w:t xml:space="preserve">Performed demolition, construction and landscaping on a house being flipped. </w:t>
      </w:r>
    </w:p>
    <w:p w14:paraId="652652C6" w14:textId="73635B1A" w:rsidR="001A0407" w:rsidRPr="00C5307B" w:rsidRDefault="00603DC9" w:rsidP="00263788">
      <w:pPr>
        <w:pStyle w:val="SectionHeading"/>
        <w:rPr>
          <w:color w:val="000000" w:themeColor="text1"/>
          <w:u w:val="single"/>
        </w:rPr>
      </w:pPr>
      <w:r w:rsidRPr="00C5307B">
        <w:rPr>
          <w:color w:val="000000" w:themeColor="text1"/>
          <w:u w:val="single"/>
        </w:rPr>
        <w:t xml:space="preserve">Related Experience </w:t>
      </w:r>
    </w:p>
    <w:p w14:paraId="0F849E0E" w14:textId="08263D2E" w:rsidR="003E6A9A" w:rsidRPr="00C5307B" w:rsidRDefault="00263788" w:rsidP="003F0B84">
      <w:pPr>
        <w:pStyle w:val="ListBullet"/>
        <w:numPr>
          <w:ilvl w:val="0"/>
          <w:numId w:val="0"/>
        </w:numPr>
        <w:ind w:left="144" w:hanging="144"/>
        <w:rPr>
          <w:b/>
          <w:bCs/>
          <w:color w:val="000000" w:themeColor="text1"/>
          <w:u w:val="single"/>
        </w:rPr>
      </w:pPr>
      <w:r w:rsidRPr="00C5307B">
        <w:rPr>
          <w:b/>
          <w:bCs/>
          <w:color w:val="000000" w:themeColor="text1"/>
          <w:u w:val="single"/>
        </w:rPr>
        <w:t xml:space="preserve">CAMP EXPERIENCE </w:t>
      </w:r>
    </w:p>
    <w:p w14:paraId="2577F10C" w14:textId="3286B923" w:rsidR="00554AB5" w:rsidRPr="00C5307B" w:rsidRDefault="001A0407" w:rsidP="003F0B84">
      <w:pPr>
        <w:pStyle w:val="ListBullet"/>
        <w:numPr>
          <w:ilvl w:val="0"/>
          <w:numId w:val="0"/>
        </w:numPr>
        <w:ind w:left="144" w:hanging="144"/>
        <w:rPr>
          <w:color w:val="000000" w:themeColor="text1"/>
        </w:rPr>
      </w:pPr>
      <w:r w:rsidRPr="00C5307B">
        <w:rPr>
          <w:b/>
          <w:bCs/>
          <w:color w:val="000000" w:themeColor="text1"/>
        </w:rPr>
        <w:t xml:space="preserve">Canton Soccer </w:t>
      </w:r>
      <w:r w:rsidR="00D66D3E" w:rsidRPr="00C5307B">
        <w:rPr>
          <w:b/>
          <w:bCs/>
          <w:color w:val="000000" w:themeColor="text1"/>
        </w:rPr>
        <w:t>School Coach</w:t>
      </w:r>
      <w:r w:rsidR="00554AB5" w:rsidRPr="00C5307B">
        <w:rPr>
          <w:bCs/>
          <w:color w:val="000000" w:themeColor="text1"/>
        </w:rPr>
        <w:t xml:space="preserve"> – Being a coach here has given me experience working with kids from 6 years old to freshman in High School. </w:t>
      </w:r>
      <w:r w:rsidR="003F0B84" w:rsidRPr="00C5307B">
        <w:rPr>
          <w:bCs/>
          <w:color w:val="000000" w:themeColor="text1"/>
        </w:rPr>
        <w:t xml:space="preserve"> For myself the camp consisted of h</w:t>
      </w:r>
      <w:r w:rsidR="00554AB5" w:rsidRPr="00C5307B">
        <w:rPr>
          <w:bCs/>
          <w:color w:val="000000" w:themeColor="text1"/>
        </w:rPr>
        <w:t>elping kids learn the fundamentals of the game</w:t>
      </w:r>
      <w:r w:rsidR="003F0B84" w:rsidRPr="00C5307B">
        <w:rPr>
          <w:bCs/>
          <w:color w:val="000000" w:themeColor="text1"/>
        </w:rPr>
        <w:t xml:space="preserve">, intense </w:t>
      </w:r>
      <w:r w:rsidR="00554AB5" w:rsidRPr="00C5307B">
        <w:rPr>
          <w:bCs/>
          <w:color w:val="000000" w:themeColor="text1"/>
        </w:rPr>
        <w:t xml:space="preserve">goalkeeper </w:t>
      </w:r>
      <w:r w:rsidR="003F0B84" w:rsidRPr="00C5307B">
        <w:rPr>
          <w:bCs/>
          <w:color w:val="000000" w:themeColor="text1"/>
        </w:rPr>
        <w:t xml:space="preserve">training and making sure my team of 10 and every other kid had a memorable experience. </w:t>
      </w:r>
    </w:p>
    <w:p w14:paraId="0DEA2171" w14:textId="7C488F53" w:rsidR="00554AB5" w:rsidRPr="00C5307B" w:rsidRDefault="00554AB5" w:rsidP="00554AB5">
      <w:pPr>
        <w:pStyle w:val="ListBullet"/>
        <w:numPr>
          <w:ilvl w:val="1"/>
          <w:numId w:val="5"/>
        </w:numPr>
        <w:rPr>
          <w:color w:val="000000" w:themeColor="text1"/>
        </w:rPr>
      </w:pPr>
      <w:r w:rsidRPr="00C5307B">
        <w:rPr>
          <w:bCs/>
          <w:color w:val="000000" w:themeColor="text1"/>
        </w:rPr>
        <w:t>Camp is one week a year and I have been a part of it for the last 4 years.</w:t>
      </w:r>
    </w:p>
    <w:p w14:paraId="7F75EF1F" w14:textId="0A9949A3" w:rsidR="00554AB5" w:rsidRPr="00C5307B" w:rsidRDefault="00554AB5" w:rsidP="00554AB5">
      <w:pPr>
        <w:pStyle w:val="ListBullet"/>
        <w:numPr>
          <w:ilvl w:val="1"/>
          <w:numId w:val="5"/>
        </w:numPr>
        <w:rPr>
          <w:color w:val="000000" w:themeColor="text1"/>
        </w:rPr>
      </w:pPr>
      <w:r w:rsidRPr="00C5307B">
        <w:rPr>
          <w:bCs/>
          <w:color w:val="000000" w:themeColor="text1"/>
        </w:rPr>
        <w:t xml:space="preserve">Coaching/Counseling – 2 years </w:t>
      </w:r>
    </w:p>
    <w:p w14:paraId="24F9533D" w14:textId="3944D1B3" w:rsidR="00554AB5" w:rsidRPr="00C5307B" w:rsidRDefault="00554AB5" w:rsidP="00554AB5">
      <w:pPr>
        <w:pStyle w:val="ListBullet"/>
        <w:numPr>
          <w:ilvl w:val="1"/>
          <w:numId w:val="5"/>
        </w:numPr>
        <w:rPr>
          <w:color w:val="000000" w:themeColor="text1"/>
        </w:rPr>
      </w:pPr>
      <w:r w:rsidRPr="00C5307B">
        <w:rPr>
          <w:bCs/>
          <w:color w:val="000000" w:themeColor="text1"/>
        </w:rPr>
        <w:t xml:space="preserve">Camp Helper – 2 years </w:t>
      </w:r>
    </w:p>
    <w:p w14:paraId="5C14EE05" w14:textId="44073339" w:rsidR="00554AB5" w:rsidRPr="00C5307B" w:rsidRDefault="003F0B84" w:rsidP="003F0B84">
      <w:pPr>
        <w:pStyle w:val="ListBullet"/>
        <w:numPr>
          <w:ilvl w:val="0"/>
          <w:numId w:val="0"/>
        </w:numPr>
        <w:ind w:left="144" w:hanging="144"/>
        <w:rPr>
          <w:color w:val="000000" w:themeColor="text1"/>
        </w:rPr>
      </w:pPr>
      <w:r w:rsidRPr="00C5307B">
        <w:rPr>
          <w:b/>
          <w:bCs/>
          <w:color w:val="000000" w:themeColor="text1"/>
        </w:rPr>
        <w:t>Kick Start s</w:t>
      </w:r>
      <w:r w:rsidR="00D66D3E" w:rsidRPr="00C5307B">
        <w:rPr>
          <w:b/>
          <w:bCs/>
          <w:color w:val="000000" w:themeColor="text1"/>
        </w:rPr>
        <w:t>occer coach</w:t>
      </w:r>
      <w:r w:rsidR="00D66D3E" w:rsidRPr="00C5307B">
        <w:rPr>
          <w:bCs/>
          <w:color w:val="000000" w:themeColor="text1"/>
        </w:rPr>
        <w:t xml:space="preserve"> </w:t>
      </w:r>
      <w:r w:rsidRPr="00C5307B">
        <w:rPr>
          <w:bCs/>
          <w:color w:val="000000" w:themeColor="text1"/>
        </w:rPr>
        <w:t xml:space="preserve">– Local weekly soccer event for children ages 6-9. The program consisted of giving the players the best experience possible and instilling a love for the game. </w:t>
      </w:r>
    </w:p>
    <w:p w14:paraId="2CE7E2A5" w14:textId="77777777" w:rsidR="003E6A9A" w:rsidRPr="00C5307B" w:rsidRDefault="003E6A9A" w:rsidP="003F0B84">
      <w:pPr>
        <w:pStyle w:val="ListBullet"/>
        <w:numPr>
          <w:ilvl w:val="0"/>
          <w:numId w:val="0"/>
        </w:numPr>
        <w:ind w:left="144" w:hanging="144"/>
        <w:rPr>
          <w:bCs/>
          <w:color w:val="000000" w:themeColor="text1"/>
        </w:rPr>
      </w:pPr>
    </w:p>
    <w:p w14:paraId="56EEA4DD" w14:textId="0F56BBC7" w:rsidR="003E6A9A" w:rsidRPr="00C5307B" w:rsidRDefault="00603DC9" w:rsidP="00C5307B">
      <w:pPr>
        <w:pStyle w:val="ListBullet"/>
        <w:numPr>
          <w:ilvl w:val="0"/>
          <w:numId w:val="0"/>
        </w:numPr>
        <w:rPr>
          <w:b/>
          <w:bCs/>
          <w:color w:val="000000" w:themeColor="text1"/>
          <w:u w:val="single"/>
        </w:rPr>
      </w:pPr>
      <w:r w:rsidRPr="00C5307B">
        <w:rPr>
          <w:b/>
          <w:bCs/>
          <w:color w:val="000000" w:themeColor="text1"/>
          <w:u w:val="single"/>
        </w:rPr>
        <w:t>ATHLETIC DSTINCTIONS</w:t>
      </w:r>
    </w:p>
    <w:p w14:paraId="3912A8B1" w14:textId="143DC858" w:rsidR="000957BD" w:rsidRDefault="003E6A9A" w:rsidP="000957BD">
      <w:pPr>
        <w:pStyle w:val="ListBullet"/>
        <w:numPr>
          <w:ilvl w:val="0"/>
          <w:numId w:val="0"/>
        </w:numPr>
        <w:ind w:left="144" w:hanging="144"/>
        <w:rPr>
          <w:bCs/>
          <w:color w:val="000000" w:themeColor="text1"/>
        </w:rPr>
      </w:pPr>
      <w:r w:rsidRPr="00C5307B">
        <w:rPr>
          <w:b/>
          <w:bCs/>
          <w:color w:val="000000" w:themeColor="text1"/>
        </w:rPr>
        <w:t>Lacrosse</w:t>
      </w:r>
      <w:r w:rsidRPr="00C5307B">
        <w:rPr>
          <w:bCs/>
          <w:color w:val="000000" w:themeColor="text1"/>
        </w:rPr>
        <w:t xml:space="preserve"> – Currently a division three college lacrosse player at Dean C</w:t>
      </w:r>
      <w:r w:rsidR="000957BD" w:rsidRPr="00C5307B">
        <w:rPr>
          <w:bCs/>
          <w:color w:val="000000" w:themeColor="text1"/>
        </w:rPr>
        <w:t>ollege.</w:t>
      </w:r>
      <w:r w:rsidR="000A405B" w:rsidRPr="00C5307B">
        <w:rPr>
          <w:bCs/>
          <w:color w:val="000000" w:themeColor="text1"/>
        </w:rPr>
        <w:t xml:space="preserve"> </w:t>
      </w:r>
    </w:p>
    <w:p w14:paraId="001E911F" w14:textId="77777777" w:rsidR="00C5307B" w:rsidRDefault="00AF1149" w:rsidP="00C5307B">
      <w:pPr>
        <w:pStyle w:val="ListBullet"/>
        <w:numPr>
          <w:ilvl w:val="0"/>
          <w:numId w:val="0"/>
        </w:numPr>
        <w:ind w:left="144" w:hanging="144"/>
        <w:rPr>
          <w:bCs/>
          <w:color w:val="000000" w:themeColor="text1"/>
        </w:rPr>
      </w:pPr>
      <w:bookmarkStart w:id="0" w:name="_GoBack"/>
      <w:bookmarkEnd w:id="0"/>
      <w:r w:rsidRPr="00C5307B">
        <w:rPr>
          <w:b/>
          <w:bCs/>
          <w:color w:val="000000" w:themeColor="text1"/>
        </w:rPr>
        <w:t>Soccer</w:t>
      </w:r>
      <w:r w:rsidRPr="00C5307B">
        <w:rPr>
          <w:bCs/>
          <w:color w:val="000000" w:themeColor="text1"/>
        </w:rPr>
        <w:t xml:space="preserve"> –</w:t>
      </w:r>
      <w:r w:rsidR="00C5307B" w:rsidRPr="00C5307B">
        <w:rPr>
          <w:bCs/>
          <w:color w:val="000000" w:themeColor="text1"/>
        </w:rPr>
        <w:t>H</w:t>
      </w:r>
      <w:r w:rsidR="00076014" w:rsidRPr="00C5307B">
        <w:rPr>
          <w:bCs/>
          <w:color w:val="000000" w:themeColor="text1"/>
        </w:rPr>
        <w:t xml:space="preserve">onorable mention all-star selection in the Hockomock league. </w:t>
      </w:r>
    </w:p>
    <w:p w14:paraId="360BC646" w14:textId="77777777" w:rsidR="00C5307B" w:rsidRDefault="00332468" w:rsidP="00C5307B">
      <w:pPr>
        <w:pStyle w:val="ListBullet"/>
        <w:numPr>
          <w:ilvl w:val="0"/>
          <w:numId w:val="0"/>
        </w:numPr>
        <w:ind w:left="144" w:hanging="144"/>
        <w:rPr>
          <w:color w:val="000000" w:themeColor="text1"/>
        </w:rPr>
      </w:pPr>
      <w:r w:rsidRPr="00C5307B">
        <w:rPr>
          <w:color w:val="000000" w:themeColor="text1"/>
        </w:rPr>
        <w:t xml:space="preserve"> </w:t>
      </w:r>
    </w:p>
    <w:p w14:paraId="53670EEA" w14:textId="7CC248A3" w:rsidR="00603DC9" w:rsidRPr="00C5307B" w:rsidRDefault="00603DC9" w:rsidP="00C5307B">
      <w:pPr>
        <w:pStyle w:val="ListBullet"/>
        <w:numPr>
          <w:ilvl w:val="0"/>
          <w:numId w:val="0"/>
        </w:numPr>
        <w:ind w:left="144" w:hanging="144"/>
        <w:rPr>
          <w:b/>
          <w:bCs/>
          <w:color w:val="000000" w:themeColor="text1"/>
          <w:u w:val="single"/>
        </w:rPr>
      </w:pPr>
      <w:r w:rsidRPr="00C5307B">
        <w:rPr>
          <w:b/>
          <w:color w:val="000000" w:themeColor="text1"/>
          <w:u w:val="single"/>
        </w:rPr>
        <w:t>Certifications</w:t>
      </w:r>
    </w:p>
    <w:p w14:paraId="65B1107C" w14:textId="0BDA5E79" w:rsidR="001A0407" w:rsidRPr="00C5307B" w:rsidRDefault="00603DC9" w:rsidP="00603DC9">
      <w:pPr>
        <w:rPr>
          <w:rFonts w:asciiTheme="majorHAnsi" w:hAnsiTheme="majorHAnsi" w:cstheme="majorBidi"/>
          <w:color w:val="000000" w:themeColor="text1"/>
        </w:rPr>
      </w:pPr>
      <w:r w:rsidRPr="00C5307B">
        <w:rPr>
          <w:color w:val="000000" w:themeColor="text1"/>
        </w:rPr>
        <w:t>American Red Cross First Aid and CPR certification</w:t>
      </w:r>
      <w:r w:rsidR="00332468" w:rsidRPr="00C5307B">
        <w:rPr>
          <w:color w:val="000000" w:themeColor="text1"/>
        </w:rPr>
        <w:t>.</w:t>
      </w:r>
    </w:p>
    <w:p w14:paraId="5760DC4C" w14:textId="77777777" w:rsidR="00554AB5" w:rsidRDefault="00554AB5" w:rsidP="00332468">
      <w:pPr>
        <w:pStyle w:val="ListBullet"/>
        <w:numPr>
          <w:ilvl w:val="0"/>
          <w:numId w:val="0"/>
        </w:numPr>
        <w:ind w:left="720"/>
      </w:pPr>
    </w:p>
    <w:sectPr w:rsidR="00554AB5" w:rsidSect="00603DC9">
      <w:footerReference w:type="default" r:id="rId9"/>
      <w:pgSz w:w="12240" w:h="15840"/>
      <w:pgMar w:top="144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B260A" w14:textId="77777777" w:rsidR="00FB2824" w:rsidRDefault="00FB2824">
      <w:pPr>
        <w:spacing w:after="0"/>
      </w:pPr>
      <w:r>
        <w:separator/>
      </w:r>
    </w:p>
  </w:endnote>
  <w:endnote w:type="continuationSeparator" w:id="0">
    <w:p w14:paraId="12D5E495" w14:textId="77777777" w:rsidR="00FB2824" w:rsidRDefault="00FB2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FFA8F" w14:textId="77777777" w:rsidR="00A565C4" w:rsidRDefault="001A040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5307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D2532" w14:textId="77777777" w:rsidR="00FB2824" w:rsidRDefault="00FB2824">
      <w:pPr>
        <w:spacing w:after="0"/>
      </w:pPr>
      <w:r>
        <w:separator/>
      </w:r>
    </w:p>
  </w:footnote>
  <w:footnote w:type="continuationSeparator" w:id="0">
    <w:p w14:paraId="34A85832" w14:textId="77777777" w:rsidR="00FB2824" w:rsidRDefault="00FB28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6660152"/>
    <w:multiLevelType w:val="hybridMultilevel"/>
    <w:tmpl w:val="3E301C64"/>
    <w:lvl w:ilvl="0" w:tplc="41DC0982">
      <w:start w:val="8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A3BCA"/>
    <w:multiLevelType w:val="hybridMultilevel"/>
    <w:tmpl w:val="EAC8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07"/>
    <w:rsid w:val="00061595"/>
    <w:rsid w:val="00076014"/>
    <w:rsid w:val="000957BD"/>
    <w:rsid w:val="000A405B"/>
    <w:rsid w:val="00107A9F"/>
    <w:rsid w:val="001863C5"/>
    <w:rsid w:val="001A0407"/>
    <w:rsid w:val="001E7767"/>
    <w:rsid w:val="00263788"/>
    <w:rsid w:val="003053B7"/>
    <w:rsid w:val="00332468"/>
    <w:rsid w:val="0036403C"/>
    <w:rsid w:val="003E6A9A"/>
    <w:rsid w:val="003F0B84"/>
    <w:rsid w:val="00554AB5"/>
    <w:rsid w:val="0059020A"/>
    <w:rsid w:val="00603DC9"/>
    <w:rsid w:val="0065715C"/>
    <w:rsid w:val="0082545B"/>
    <w:rsid w:val="00A565C4"/>
    <w:rsid w:val="00AF1149"/>
    <w:rsid w:val="00BB67E4"/>
    <w:rsid w:val="00C5307B"/>
    <w:rsid w:val="00CF61A8"/>
    <w:rsid w:val="00D66D3E"/>
    <w:rsid w:val="00D801C2"/>
    <w:rsid w:val="00D9427B"/>
    <w:rsid w:val="00DE5027"/>
    <w:rsid w:val="00FB2824"/>
    <w:rsid w:val="00FF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0BC0"/>
  <w15:chartTrackingRefBased/>
  <w15:docId w15:val="{410FD417-FC58-4534-A087-D0343669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1A0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WC14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9DF0B038534E38BDDD7305475C2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30272-195E-4DE0-9115-123E562EE191}"/>
      </w:docPartPr>
      <w:docPartBody>
        <w:p w:rsidR="00DD4970" w:rsidRDefault="008423E2">
          <w:pPr>
            <w:pStyle w:val="F59DF0B038534E38BDDD7305475C27EA"/>
          </w:pPr>
          <w:r>
            <w:t>[Your Name]</w:t>
          </w:r>
        </w:p>
      </w:docPartBody>
    </w:docPart>
    <w:docPart>
      <w:docPartPr>
        <w:name w:val="C403EF4FD8BD4A4298A2C110F250D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07A77-AAD9-4272-A114-B75ED621DAEA}"/>
      </w:docPartPr>
      <w:docPartBody>
        <w:p w:rsidR="00DD4970" w:rsidRDefault="008423E2">
          <w:pPr>
            <w:pStyle w:val="C403EF4FD8BD4A4298A2C110F250D2BA"/>
          </w:pPr>
          <w:r>
            <w:t>[Address, City, ST  ZIP Code]</w:t>
          </w:r>
        </w:p>
      </w:docPartBody>
    </w:docPart>
    <w:docPart>
      <w:docPartPr>
        <w:name w:val="5AFA8AB09B424027910C5A00279E9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AB269-00F4-4592-AC94-6DE3779AD8DC}"/>
      </w:docPartPr>
      <w:docPartBody>
        <w:p w:rsidR="00DD4970" w:rsidRDefault="008423E2">
          <w:pPr>
            <w:pStyle w:val="5AFA8AB09B424027910C5A00279E9B5C"/>
          </w:pPr>
          <w:r>
            <w:t>[Telephone]</w:t>
          </w:r>
        </w:p>
      </w:docPartBody>
    </w:docPart>
    <w:docPart>
      <w:docPartPr>
        <w:name w:val="F8F0B5D39C0F498EA962A4CE7D496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9D150-C387-41FA-B1A8-79881547DADB}"/>
      </w:docPartPr>
      <w:docPartBody>
        <w:p w:rsidR="00DD4970" w:rsidRDefault="008423E2">
          <w:pPr>
            <w:pStyle w:val="F8F0B5D39C0F498EA962A4CE7D496784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70"/>
    <w:rsid w:val="008423E2"/>
    <w:rsid w:val="00AE78C3"/>
    <w:rsid w:val="00DD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9DF0B038534E38BDDD7305475C27EA">
    <w:name w:val="F59DF0B038534E38BDDD7305475C27EA"/>
  </w:style>
  <w:style w:type="paragraph" w:customStyle="1" w:styleId="C403EF4FD8BD4A4298A2C110F250D2BA">
    <w:name w:val="C403EF4FD8BD4A4298A2C110F250D2BA"/>
  </w:style>
  <w:style w:type="paragraph" w:customStyle="1" w:styleId="5AFA8AB09B424027910C5A00279E9B5C">
    <w:name w:val="5AFA8AB09B424027910C5A00279E9B5C"/>
  </w:style>
  <w:style w:type="paragraph" w:customStyle="1" w:styleId="F8F0B5D39C0F498EA962A4CE7D496784">
    <w:name w:val="F8F0B5D39C0F498EA962A4CE7D496784"/>
  </w:style>
  <w:style w:type="paragraph" w:customStyle="1" w:styleId="CAE4D2EF7F4C4C19A3C34EC2BD7255FA">
    <w:name w:val="CAE4D2EF7F4C4C19A3C34EC2BD7255FA"/>
  </w:style>
  <w:style w:type="paragraph" w:customStyle="1" w:styleId="83611CE345DB49379C9AE637CD25068C">
    <w:name w:val="83611CE345DB49379C9AE637CD25068C"/>
  </w:style>
  <w:style w:type="paragraph" w:customStyle="1" w:styleId="0F6B97B723734E8AA25D4EDA2667A9C7">
    <w:name w:val="0F6B97B723734E8AA25D4EDA2667A9C7"/>
  </w:style>
  <w:style w:type="paragraph" w:customStyle="1" w:styleId="F150E3DA2DEF4FAB8C50DC783101CB9D">
    <w:name w:val="F150E3DA2DEF4FAB8C50DC783101CB9D"/>
  </w:style>
  <w:style w:type="paragraph" w:customStyle="1" w:styleId="188178D9FF96466CB7BCAEC4396E1AA6">
    <w:name w:val="188178D9FF96466CB7BCAEC4396E1AA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6DA081D8F7247CAA54C0970FDA6D2D0">
    <w:name w:val="D6DA081D8F7247CAA54C0970FDA6D2D0"/>
  </w:style>
  <w:style w:type="paragraph" w:customStyle="1" w:styleId="FBBE576326AC436F832DD3BEF9EE8D0A">
    <w:name w:val="FBBE576326AC436F832DD3BEF9EE8D0A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A6045C6558014334A9771F9314368CAF">
    <w:name w:val="A6045C6558014334A9771F9314368CAF"/>
  </w:style>
  <w:style w:type="paragraph" w:customStyle="1" w:styleId="4DD0FE9D371D4603A5E22C45A10F4DC5">
    <w:name w:val="4DD0FE9D371D4603A5E22C45A10F4DC5"/>
  </w:style>
  <w:style w:type="paragraph" w:customStyle="1" w:styleId="34774AE471B84A2A8F4F82FEE11C141F">
    <w:name w:val="34774AE471B84A2A8F4F82FEE11C141F"/>
  </w:style>
  <w:style w:type="paragraph" w:customStyle="1" w:styleId="4E94B475E7ED4DD583377744253E5B04">
    <w:name w:val="4E94B475E7ED4DD583377744253E5B04"/>
  </w:style>
  <w:style w:type="paragraph" w:customStyle="1" w:styleId="70A02D0FFEA44FA895352B74D55FB037">
    <w:name w:val="70A02D0FFEA44FA895352B74D55FB037"/>
  </w:style>
  <w:style w:type="paragraph" w:customStyle="1" w:styleId="6D826E4488E24166B727B9FDA543A760">
    <w:name w:val="6D826E4488E24166B727B9FDA543A760"/>
  </w:style>
  <w:style w:type="paragraph" w:customStyle="1" w:styleId="CC734A60A39B44A5B20AE4F3A54BB9FA">
    <w:name w:val="CC734A60A39B44A5B20AE4F3A54BB9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(85 University Ave.</CompanyAddress>
  <CompanyPhone>339-832-3398)</CompanyPhone>
  <CompanyFax/>
  <CompanyEmail>(awc14@live.com/awcarr16@gmail.com)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245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Aidan Carr</dc:creator>
  <cp:keywords/>
  <cp:lastModifiedBy>Aidan Carr</cp:lastModifiedBy>
  <cp:revision>3</cp:revision>
  <dcterms:created xsi:type="dcterms:W3CDTF">2017-06-11T02:40:00Z</dcterms:created>
  <dcterms:modified xsi:type="dcterms:W3CDTF">2017-06-11T06:45:00Z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